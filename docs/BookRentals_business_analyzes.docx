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53BBF" w14:textId="1C64EB45" w:rsidR="00771F16" w:rsidRDefault="005874F2">
      <w:pPr>
        <w:pStyle w:val="Title"/>
      </w:pPr>
      <w:r>
        <w:t>Book Rentals</w:t>
      </w:r>
    </w:p>
    <w:p w14:paraId="27B1FE08" w14:textId="55C722C5" w:rsidR="00771F16" w:rsidRPr="005874F2" w:rsidRDefault="005874F2">
      <w:pPr>
        <w:pStyle w:val="Heading1"/>
        <w:rPr>
          <w:lang w:val="cs-CZ"/>
        </w:rPr>
      </w:pPr>
      <w:r>
        <w:t>Manage Book Rentals on the web</w:t>
      </w:r>
    </w:p>
    <w:p w14:paraId="79A13FBC" w14:textId="633B0D93" w:rsidR="000A0F9B" w:rsidRDefault="000A0F9B" w:rsidP="005874F2"/>
    <w:p w14:paraId="1B5897A7" w14:textId="77777777" w:rsidR="002B3B74" w:rsidRDefault="005874F2" w:rsidP="005874F2">
      <w:r>
        <w:t xml:space="preserve">Our company has a big private library of books and magazines, where any employee can borrow any </w:t>
      </w:r>
      <w:r w:rsidR="002B3B74">
        <w:t>title</w:t>
      </w:r>
      <w:r>
        <w:t xml:space="preserve"> for a certain time. Since it already contains hundreds of titles, it becomes very inefficient to use MS Excel to manage the whole process. We need an online system, where any employee can see what’s in the library and who’s borrowed what.</w:t>
      </w:r>
      <w:r w:rsidR="002B3B74">
        <w:t xml:space="preserve"> </w:t>
      </w:r>
    </w:p>
    <w:p w14:paraId="1B9770AA" w14:textId="1BC9FC8E" w:rsidR="002B3B74" w:rsidRDefault="002B3B74" w:rsidP="005874F2"/>
    <w:p w14:paraId="2EEAA269" w14:textId="11CDCEF2" w:rsidR="002B3B74" w:rsidRDefault="004551E4" w:rsidP="002B3B74">
      <w:pPr>
        <w:pStyle w:val="Heading2"/>
      </w:pPr>
      <w:r>
        <w:t>S</w:t>
      </w:r>
      <w:r w:rsidR="002B3B74">
        <w:t>cenario</w:t>
      </w:r>
    </w:p>
    <w:p w14:paraId="3118ED00" w14:textId="1F88D3EA" w:rsidR="004551E4" w:rsidRDefault="004551E4" w:rsidP="004551E4"/>
    <w:p w14:paraId="422AA215" w14:textId="37D8BFFC" w:rsidR="0013244B" w:rsidRDefault="002B3B74" w:rsidP="005874F2">
      <w:r>
        <w:t>A typical user should be able to find a book by title, author or tag, see if it’s available or who had already borrowed it. He should be</w:t>
      </w:r>
      <w:r w:rsidR="004551E4">
        <w:t xml:space="preserve"> also</w:t>
      </w:r>
      <w:r>
        <w:t xml:space="preserve"> able to contact the current borrower by sending him a message. He can also book the title and pick it up later. When the user comes to the library, the library manager will give the book to the employee and mark that information in the system. </w:t>
      </w:r>
    </w:p>
    <w:p w14:paraId="17C9759A" w14:textId="3B2368AE" w:rsidR="0013244B" w:rsidRDefault="0013244B" w:rsidP="005874F2">
      <w:r>
        <w:t>Each title has a predefined</w:t>
      </w:r>
      <w:r w:rsidR="004551E4">
        <w:t xml:space="preserve"> rental period (30 days) and</w:t>
      </w:r>
      <w:r>
        <w:t xml:space="preserve"> </w:t>
      </w:r>
      <w:r w:rsidR="004551E4">
        <w:t xml:space="preserve">reminder notification time.  Rental time is the most allowed time for the title to rent. Notification period is the time when system will send a friendly reminder. If the title is not returned within this period, the system will send reminder every day. The notifications / reminders are sent by email. </w:t>
      </w:r>
    </w:p>
    <w:p w14:paraId="58739EDF" w14:textId="1992F230" w:rsidR="003678E5" w:rsidRDefault="003678E5" w:rsidP="005874F2">
      <w:r>
        <w:t>We need an option to import list of titles in XML or JSON format.</w:t>
      </w:r>
    </w:p>
    <w:p w14:paraId="7BD21648" w14:textId="0BD59191" w:rsidR="0013244B" w:rsidRDefault="000B5A1E" w:rsidP="000B5A1E">
      <w:pPr>
        <w:pStyle w:val="Heading3"/>
      </w:pPr>
      <w:r>
        <w:t>Reports</w:t>
      </w:r>
    </w:p>
    <w:p w14:paraId="47FA5E07" w14:textId="1A1C8504" w:rsidR="00A8435D" w:rsidRDefault="002B3B74" w:rsidP="005874F2">
      <w:r>
        <w:t>The system should provide a report about which titles are currently available, who has borrowed what, and which title is the most attractive.</w:t>
      </w:r>
      <w:bookmarkStart w:id="0" w:name="_GoBack"/>
      <w:bookmarkEnd w:id="0"/>
    </w:p>
    <w:p w14:paraId="53279B61" w14:textId="02D79C8C" w:rsidR="000B5A1E" w:rsidRDefault="000B5A1E" w:rsidP="000B5A1E">
      <w:pPr>
        <w:pStyle w:val="Heading3"/>
      </w:pPr>
      <w:r>
        <w:t>Logging</w:t>
      </w:r>
    </w:p>
    <w:p w14:paraId="4D716703" w14:textId="2D33F453" w:rsidR="000B5A1E" w:rsidRDefault="000B5A1E" w:rsidP="005874F2">
      <w:r>
        <w:t>The system should log information about bookings and rentals for auditing purposes.</w:t>
      </w:r>
    </w:p>
    <w:p w14:paraId="52CE32A3" w14:textId="0259E29C" w:rsidR="002B3B74" w:rsidRDefault="002B3B74" w:rsidP="005874F2"/>
    <w:p w14:paraId="4D571FD6" w14:textId="71CEB8D5" w:rsidR="000B5A1E" w:rsidRDefault="000B5A1E" w:rsidP="000B5A1E">
      <w:pPr>
        <w:pStyle w:val="Heading2"/>
      </w:pPr>
      <w:r>
        <w:t>Roles</w:t>
      </w:r>
    </w:p>
    <w:p w14:paraId="3EB4B7F3" w14:textId="77777777" w:rsidR="000B5A1E" w:rsidRDefault="000B5A1E" w:rsidP="005874F2">
      <w:r>
        <w:t>User – a not authenticated user, can see books and find a book. Can see if the book is available.</w:t>
      </w:r>
    </w:p>
    <w:p w14:paraId="2295B113" w14:textId="0384FCDF" w:rsidR="000B5A1E" w:rsidRDefault="00645B72" w:rsidP="005874F2">
      <w:r>
        <w:t>Authenticated user</w:t>
      </w:r>
      <w:r w:rsidR="000B5A1E">
        <w:t xml:space="preserve"> –</w:t>
      </w:r>
      <w:r w:rsidR="009D091A">
        <w:t xml:space="preserve"> same as user, she can also </w:t>
      </w:r>
      <w:r w:rsidR="000B5A1E">
        <w:t xml:space="preserve">book a title and see list of borrowed books. </w:t>
      </w:r>
    </w:p>
    <w:p w14:paraId="1444E891" w14:textId="029D818B" w:rsidR="000B5A1E" w:rsidRDefault="000B5A1E" w:rsidP="005874F2">
      <w:r>
        <w:t xml:space="preserve">Library manager – an authenticated user with higher privileges. He can </w:t>
      </w:r>
      <w:r w:rsidR="009D091A">
        <w:t>manage</w:t>
      </w:r>
      <w:r>
        <w:t xml:space="preserve"> titles in the system,</w:t>
      </w:r>
      <w:r w:rsidR="00C40C7C">
        <w:t xml:space="preserve"> import new titles,</w:t>
      </w:r>
      <w:r>
        <w:t xml:space="preserve"> list users and see who’s borrowed what. She can also run reports.</w:t>
      </w:r>
    </w:p>
    <w:p w14:paraId="608E9B4A" w14:textId="508A2FC1" w:rsidR="0009470A" w:rsidRDefault="0009470A" w:rsidP="005874F2">
      <w:r>
        <w:t xml:space="preserve">Administrator </w:t>
      </w:r>
      <w:r w:rsidR="00B24C99">
        <w:t>–</w:t>
      </w:r>
      <w:r>
        <w:t xml:space="preserve"> </w:t>
      </w:r>
      <w:r w:rsidR="00B24C99">
        <w:t xml:space="preserve">an authenticated user with unlimited privileges. </w:t>
      </w:r>
      <w:r w:rsidR="009D091A">
        <w:t>Sh</w:t>
      </w:r>
      <w:r w:rsidR="00B24C99">
        <w:t xml:space="preserve">e can </w:t>
      </w:r>
      <w:r w:rsidR="009D091A">
        <w:t>put users to the roles</w:t>
      </w:r>
      <w:r w:rsidR="00B24C99">
        <w:t>.</w:t>
      </w:r>
    </w:p>
    <w:p w14:paraId="4AC1BA66" w14:textId="77777777" w:rsidR="000B5A1E" w:rsidRDefault="000B5A1E" w:rsidP="005874F2"/>
    <w:sectPr w:rsidR="000B5A1E"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0DD56" w14:textId="77777777" w:rsidR="007F71C0" w:rsidRDefault="007F71C0">
      <w:pPr>
        <w:spacing w:after="0" w:line="240" w:lineRule="auto"/>
      </w:pPr>
      <w:r>
        <w:separator/>
      </w:r>
    </w:p>
  </w:endnote>
  <w:endnote w:type="continuationSeparator" w:id="0">
    <w:p w14:paraId="33B97F6D" w14:textId="77777777" w:rsidR="007F71C0" w:rsidRDefault="007F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6CA47A19"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94401" w14:textId="77777777" w:rsidR="007F71C0" w:rsidRDefault="007F71C0">
      <w:pPr>
        <w:spacing w:after="0" w:line="240" w:lineRule="auto"/>
      </w:pPr>
      <w:r>
        <w:separator/>
      </w:r>
    </w:p>
  </w:footnote>
  <w:footnote w:type="continuationSeparator" w:id="0">
    <w:p w14:paraId="1F83D711" w14:textId="77777777" w:rsidR="007F71C0" w:rsidRDefault="007F7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F2"/>
    <w:rsid w:val="0009470A"/>
    <w:rsid w:val="000A0F9B"/>
    <w:rsid w:val="000B5A1E"/>
    <w:rsid w:val="00123E1E"/>
    <w:rsid w:val="0013244B"/>
    <w:rsid w:val="0013591F"/>
    <w:rsid w:val="00216BF8"/>
    <w:rsid w:val="0024640E"/>
    <w:rsid w:val="002B3B74"/>
    <w:rsid w:val="002C1B16"/>
    <w:rsid w:val="003678E5"/>
    <w:rsid w:val="004551E4"/>
    <w:rsid w:val="005874F2"/>
    <w:rsid w:val="00645B72"/>
    <w:rsid w:val="00771F16"/>
    <w:rsid w:val="0078294C"/>
    <w:rsid w:val="007F71C0"/>
    <w:rsid w:val="008B6008"/>
    <w:rsid w:val="00911FB3"/>
    <w:rsid w:val="00971DEC"/>
    <w:rsid w:val="009D091A"/>
    <w:rsid w:val="00A8435D"/>
    <w:rsid w:val="00B24C99"/>
    <w:rsid w:val="00B64B70"/>
    <w:rsid w:val="00B66857"/>
    <w:rsid w:val="00BA3B94"/>
    <w:rsid w:val="00C07BE9"/>
    <w:rsid w:val="00C40C7C"/>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53B3D"/>
  <w15:chartTrackingRefBased/>
  <w15:docId w15:val="{A836B99A-311E-4C23-A5CE-F91A0FA8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911FB3"/>
    <w:pPr>
      <w:keepNext/>
      <w:keepLines/>
      <w:spacing w:before="40" w:after="0"/>
      <w:jc w:val="both"/>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11FB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1338</TotalTime>
  <Pages>1</Pages>
  <Words>280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Vejvoda</dc:creator>
  <cp:keywords/>
  <dc:description/>
  <cp:lastModifiedBy>Robert Vejvoda</cp:lastModifiedBy>
  <cp:revision>6</cp:revision>
  <dcterms:created xsi:type="dcterms:W3CDTF">2018-12-31T12:36:00Z</dcterms:created>
  <dcterms:modified xsi:type="dcterms:W3CDTF">2019-01-01T10:54:00Z</dcterms:modified>
</cp:coreProperties>
</file>